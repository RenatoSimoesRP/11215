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theme="majorBidi"/>
          <w:sz w:val="76"/>
          <w:szCs w:val="72"/>
        </w:rPr>
        <w:id w:val="16694291"/>
        <w:docPartObj>
          <w:docPartGallery w:val="Cover Pages"/>
          <w:docPartUnique/>
        </w:docPartObj>
      </w:sdtPr>
      <w:sdtEndPr>
        <w:rPr>
          <w:rFonts w:eastAsia="Times New Roman" w:cs="Arial"/>
          <w:sz w:val="18"/>
          <w:szCs w:val="24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6635"/>
            <w:gridCol w:w="6643"/>
            <w:gridCol w:w="5154"/>
          </w:tblGrid>
          <w:tr w:rsidR="00343C44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DF75F7" w:rsidRDefault="00DF75F7" w:rsidP="00DF75F7">
                <w:pPr>
                  <w:pStyle w:val="StyleNoSpacingLatinHeadings18pt"/>
                  <w:rPr>
                    <w:rFonts w:eastAsiaTheme="majorEastAsia"/>
                  </w:rPr>
                </w:pPr>
                <w:r>
                  <w:rPr>
                    <w:rFonts w:eastAsiaTheme="majorEastAsia"/>
                  </w:rPr>
                  <w:t xml:space="preserve"> </w:t>
                </w:r>
                <w:sdt>
                  <w:sdtPr>
                    <w:rPr>
                      <w:rFonts w:eastAsiaTheme="majorEastAsia"/>
                    </w:rPr>
                    <w:alias w:val="Date"/>
                    <w:id w:val="276713165"/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MMMM d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rFonts w:eastAsiaTheme="majorEastAsia"/>
                      </w:rPr>
                      <w:t>[Pick the date]</w:t>
                    </w:r>
                  </w:sdtContent>
                </w:sdt>
              </w:p>
              <w:sdt>
                <w:sdtPr>
                  <w:alias w:val="Year"/>
                  <w:id w:val="276713170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43C44" w:rsidRDefault="00DF75F7" w:rsidP="00DF75F7">
                    <w:pPr>
                      <w:pStyle w:val="StyleNoSpacing100ptAccent1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r>
                      <w:t>[Year]</w:t>
                    </w:r>
                  </w:p>
                </w:sdtContent>
              </w:sdt>
            </w:tc>
            <w:sdt>
              <w:sdtPr>
                <w:rPr>
                  <w:rFonts w:eastAsiaTheme="majorEastAsia"/>
                  <w:sz w:val="76"/>
                </w:rPr>
                <w:alias w:val="Title"/>
                <w:id w:val="276713177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6267" w:type="dxa"/>
                    <w:gridSpan w:val="2"/>
                    <w:tcBorders>
                      <w:left w:val="single" w:sz="18" w:space="0" w:color="808080" w:themeColor="background1" w:themeShade="80"/>
                      <w:bottom w:val="single" w:sz="18" w:space="0" w:color="808080" w:themeColor="background1" w:themeShade="80"/>
                    </w:tcBorders>
                    <w:vAlign w:val="center"/>
                  </w:tcPr>
                  <w:p w:rsidR="00343C44" w:rsidRDefault="00DF75F7" w:rsidP="00C27DE8">
                    <w:pPr>
                      <w:pStyle w:val="StyleNoSpacingLatinHeadings36pt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rFonts w:eastAsiaTheme="majorEastAsia"/>
                      </w:rPr>
                      <w:t>[Type the document title]</w:t>
                    </w:r>
                  </w:p>
                </w:tc>
              </w:sdtContent>
            </w:sdt>
          </w:tr>
          <w:tr w:rsidR="00343C44">
            <w:sdt>
              <w:sdtPr>
                <w:alias w:val="Abstract"/>
                <w:id w:val="276713183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343C44" w:rsidRDefault="00343C44" w:rsidP="00DF75F7">
                    <w:pPr>
                      <w:pStyle w:val="NoSpacing"/>
                      <w:jc w:val="left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  <w:sdt>
              <w:sdtPr>
                <w:rPr>
                  <w:rFonts w:eastAsiaTheme="majorEastAsia"/>
                </w:rPr>
                <w:alias w:val="Subtitle"/>
                <w:id w:val="276713189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343C44" w:rsidRDefault="00343C44" w:rsidP="00343C44">
                    <w:pPr>
                      <w:pStyle w:val="StyleNoSpacingLatinHeadings18pt"/>
                      <w:rPr>
                        <w:rFonts w:eastAsiaTheme="majorEastAsia"/>
                      </w:rPr>
                    </w:pPr>
                    <w:r>
                      <w:rPr>
                        <w:rFonts w:eastAsiaTheme="majorEastAsia"/>
                      </w:rPr>
                      <w:t>[Type the document subtitle]</w:t>
                    </w:r>
                  </w:p>
                </w:tc>
              </w:sdtContent>
            </w:sdt>
          </w:tr>
        </w:tbl>
        <w:p w:rsidR="00343C44" w:rsidRDefault="00343C44"/>
        <w:p w:rsidR="002136FD" w:rsidRDefault="002136FD"/>
        <w:p w:rsidR="002136FD" w:rsidRDefault="002136FD"/>
        <w:p w:rsidR="002136FD" w:rsidRDefault="00941B72" w:rsidP="00941B72">
          <w:pPr>
            <w:tabs>
              <w:tab w:val="left" w:pos="2373"/>
            </w:tabs>
          </w:pPr>
          <w:r>
            <w:tab/>
          </w:r>
        </w:p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 w:rsidP="00BA4118"/>
        <w:p w:rsidR="00343C44" w:rsidRDefault="001F7D87">
          <w:pPr>
            <w:rPr>
              <w:rFonts w:ascii="Calibri" w:hAnsi="Calibri"/>
              <w:b/>
              <w:sz w:val="28"/>
            </w:rPr>
          </w:pPr>
        </w:p>
      </w:sdtContent>
    </w:sdt>
    <w:p w:rsidR="005F5CA9" w:rsidRDefault="005F5CA9" w:rsidP="005F5CA9">
      <w:pPr>
        <w:pStyle w:val="AxureTOCHeading"/>
      </w:pPr>
      <w:r>
        <w:lastRenderedPageBreak/>
        <w:t>Table of Contents</w:t>
      </w:r>
    </w:p>
    <w:p w:rsidR="005F5CA9" w:rsidRPr="00772CBA" w:rsidRDefault="005F5CA9" w:rsidP="005F5CA9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 the table of contents, select the message below and press F9]</w:t>
      </w:r>
    </w:p>
    <w:p w:rsidR="005F5CA9" w:rsidRDefault="005F5CA9" w:rsidP="005F5CA9"/>
    <w:p w:rsidR="00F36246" w:rsidRDefault="001F7D87">
      <w:pPr>
        <w:rPr>
          <w:b/>
        </w:rPr>
      </w:pPr>
      <w:r w:rsidRPr="001F7D87">
        <w:fldChar w:fldCharType="begin"/>
      </w:r>
      <w:r w:rsidR="005F5CA9">
        <w:instrText xml:space="preserve"> TOC \o "1-3" \h \z \t "AxureHeading1,1,AxureHeading2,2,AxureHeading3,3,AxureHeading4,4" </w:instrText>
      </w:r>
      <w:r w:rsidRPr="001F7D87">
        <w:fldChar w:fldCharType="separate"/>
      </w:r>
      <w:r w:rsidR="005F5CA9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897412" w:rsidRPr="00F36246" w:rsidRDefault="00F36246">
      <w:pPr>
        <w:rPr>
          <w:b/>
        </w:rPr>
      </w:pPr>
      <w:r>
        <w:rPr>
          <w:b/>
        </w:rPr>
        <w:br w:type="page"/>
      </w:r>
      <w:r w:rsidR="00897412">
        <w:rPr>
          <w:b/>
        </w:rPr>
        <w:lastRenderedPageBreak/>
        <w:t>[[INSERT AXURE SPEC]]</w:t>
      </w:r>
    </w:p>
    <w:sectPr w:rsidR="00897412" w:rsidRPr="00F36246" w:rsidSect="00BE4280">
      <w:headerReference w:type="default" r:id="rId8"/>
      <w:footerReference w:type="default" r:id="rId9"/>
      <w:footerReference w:type="first" r:id="rId10"/>
      <w:pgSz w:w="20160" w:h="12240" w:orient="landscape" w:code="5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5D5" w:rsidRDefault="00DE75D5" w:rsidP="009B602A">
      <w:r>
        <w:separator/>
      </w:r>
    </w:p>
  </w:endnote>
  <w:endnote w:type="continuationSeparator" w:id="1">
    <w:p w:rsidR="00DE75D5" w:rsidRDefault="00DE75D5" w:rsidP="009B60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XSpec="center" w:tblpY="1"/>
      <w:tblW w:w="5214" w:type="pct"/>
      <w:tblBorders>
        <w:insideH w:val="single" w:sz="4" w:space="0" w:color="0F6596"/>
      </w:tblBorders>
      <w:tblLook w:val="04A0"/>
    </w:tblPr>
    <w:tblGrid>
      <w:gridCol w:w="8548"/>
      <w:gridCol w:w="1900"/>
      <w:gridCol w:w="8548"/>
    </w:tblGrid>
    <w:tr w:rsidR="00343C44" w:rsidTr="00584536">
      <w:trPr>
        <w:trHeight w:val="233"/>
      </w:trPr>
      <w:tc>
        <w:tcPr>
          <w:tcW w:w="2250" w:type="pct"/>
        </w:tcPr>
        <w:p w:rsidR="00343C44" w:rsidRDefault="00343C44" w:rsidP="003F5984">
          <w:pPr>
            <w:pStyle w:val="Header"/>
            <w:jc w:val="center"/>
            <w:rPr>
              <w:rFonts w:eastAsiaTheme="majorEastAsia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43C44" w:rsidRDefault="00343C44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71594E" w:rsidRPr="0071594E">
              <w:rPr>
                <w:rFonts w:asciiTheme="majorHAnsi" w:hAnsiTheme="majorHAnsi"/>
                <w:b/>
                <w:noProof/>
              </w:rPr>
              <w:t>3</w:t>
            </w:r>
          </w:fldSimple>
        </w:p>
      </w:tc>
      <w:tc>
        <w:tcPr>
          <w:tcW w:w="2250" w:type="pct"/>
        </w:tcPr>
        <w:p w:rsidR="00343C44" w:rsidRDefault="00343C44" w:rsidP="005838C3">
          <w:pPr>
            <w:pStyle w:val="Header"/>
            <w:rPr>
              <w:rFonts w:eastAsiaTheme="majorEastAsia"/>
            </w:rPr>
          </w:pPr>
        </w:p>
      </w:tc>
    </w:tr>
    <w:tr w:rsidR="00343C44" w:rsidTr="00584536">
      <w:trPr>
        <w:trHeight w:val="232"/>
      </w:trPr>
      <w:tc>
        <w:tcPr>
          <w:tcW w:w="2250" w:type="pct"/>
        </w:tcPr>
        <w:p w:rsidR="00343C44" w:rsidRDefault="00343C44" w:rsidP="005838C3">
          <w:pPr>
            <w:pStyle w:val="Header"/>
            <w:rPr>
              <w:rFonts w:eastAsiaTheme="majorEastAsia"/>
            </w:rPr>
          </w:pPr>
        </w:p>
      </w:tc>
      <w:tc>
        <w:tcPr>
          <w:tcW w:w="500" w:type="pct"/>
          <w:vMerge/>
        </w:tcPr>
        <w:p w:rsidR="00343C44" w:rsidRDefault="00343C44" w:rsidP="005838C3">
          <w:pPr>
            <w:pStyle w:val="Header"/>
            <w:rPr>
              <w:rFonts w:eastAsiaTheme="majorEastAsia"/>
            </w:rPr>
          </w:pPr>
        </w:p>
      </w:tc>
      <w:tc>
        <w:tcPr>
          <w:tcW w:w="2250" w:type="pct"/>
        </w:tcPr>
        <w:p w:rsidR="00343C44" w:rsidRDefault="00343C44" w:rsidP="005838C3">
          <w:pPr>
            <w:pStyle w:val="Header"/>
            <w:rPr>
              <w:rFonts w:eastAsiaTheme="majorEastAsia"/>
            </w:rPr>
          </w:pPr>
        </w:p>
      </w:tc>
    </w:tr>
  </w:tbl>
  <w:p w:rsidR="00343C44" w:rsidRDefault="00343C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C34" w:rsidRDefault="005B3C34" w:rsidP="003E0628">
    <w:pPr>
      <w:pStyle w:val="Footer"/>
      <w:jc w:val="right"/>
    </w:pP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page">
            <wp:posOffset>6690014</wp:posOffset>
          </wp:positionH>
          <wp:positionV relativeFrom="topMargin">
            <wp:posOffset>9424555</wp:posOffset>
          </wp:positionV>
          <wp:extent cx="594013" cy="207818"/>
          <wp:effectExtent l="19050" t="0" r="0" b="0"/>
          <wp:wrapNone/>
          <wp:docPr id="43" name="Picture 41" descr="axurelogoisolat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xurelogoisolate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013" cy="2078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Created with </w:t>
    </w:r>
    <w:r w:rsidR="003E0628" w:rsidRPr="003032FE">
      <w:rPr>
        <w:b/>
      </w:rPr>
      <w:t>Axure RP Pro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5D5" w:rsidRDefault="00DE75D5" w:rsidP="009B602A">
      <w:r>
        <w:separator/>
      </w:r>
    </w:p>
  </w:footnote>
  <w:footnote w:type="continuationSeparator" w:id="1">
    <w:p w:rsidR="00DE75D5" w:rsidRDefault="00DE75D5" w:rsidP="009B60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C44" w:rsidRDefault="001F7D87" w:rsidP="005838C3">
    <w:pPr>
      <w:pStyle w:val="Header"/>
    </w:pPr>
    <w:r>
      <w:rPr>
        <w:noProof/>
      </w:rPr>
      <w:pict>
        <v:group id="_x0000_s8210" style="position:absolute;margin-left:-26.05pt;margin-top:-19pt;width:952.05pt;height:36pt;z-index:251662336;mso-position-horizontal-relative:margin" coordorigin="366,180" coordsize="14859,720">
          <v:rect id="_x0000_s8207" style="position:absolute;left:366;top:180;width:12662;height:720;mso-position-horizontal-relative:page;mso-position-vertical:center;mso-position-vertical-relative:top-margin-area;v-text-anchor:middle" o:regroupid="1" fillcolor="#0f6596" stroked="f" strokecolor="white [3212]" strokeweight="1.5pt">
            <v:fill color2="fill lighten(121)" rotate="t" angle="-90" focusposition="1" focussize="" method="linear sigma" focus="100%" type="gradient"/>
            <v:textbox style="mso-next-textbox:#_x0000_s8207">
              <w:txbxContent>
                <w:sdt>
                  <w:sdtPr>
                    <w:alias w:val="Title"/>
                    <w:id w:val="16694501"/>
                    <w:showingPlcHdr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343C44" w:rsidRDefault="00343C44" w:rsidP="005838C3">
                      <w:pPr>
                        <w:pStyle w:val="Header"/>
                      </w:pPr>
                      <w:r>
                        <w:t>[Type the document title]</w:t>
                      </w:r>
                    </w:p>
                  </w:sdtContent>
                </w:sdt>
              </w:txbxContent>
            </v:textbox>
          </v:rect>
          <v:rect id="_x0000_s8206" style="position:absolute;left:13119;top:180;width:2106;height:720;mso-position-horizontal-relative:page;mso-position-vertical-relative:top-margin-area;v-text-anchor:middle" o:regroupid="1" fillcolor="#7f7f7f [1612]" stroked="f" strokecolor="white [3212]" strokeweight="2pt">
            <v:fill color2="fill lighten(79)" angle="-90" focusposition="1" focussize="" method="linear sigma" type="gradient"/>
            <v:textbox style="mso-next-textbox:#_x0000_s8206">
              <w:txbxContent>
                <w:p w:rsidR="00343C44" w:rsidRPr="008D507B" w:rsidRDefault="001F7D87" w:rsidP="008D507B">
                  <w:pPr>
                    <w:jc w:val="right"/>
                  </w:pPr>
                  <w:r>
                    <w:rPr>
                      <w:rFonts w:ascii="Calibri" w:hAnsi="Calibri"/>
                      <w:color w:val="F2F2F2" w:themeColor="background1" w:themeShade="F2"/>
                      <w:sz w:val="28"/>
                    </w:rPr>
                    <w:fldChar w:fldCharType="begin"/>
                  </w:r>
                  <w:r w:rsidR="008D507B">
                    <w:rPr>
                      <w:rFonts w:ascii="Calibri" w:hAnsi="Calibri"/>
                      <w:color w:val="F2F2F2" w:themeColor="background1" w:themeShade="F2"/>
                      <w:sz w:val="28"/>
                    </w:rPr>
                    <w:instrText xml:space="preserve"> DATE \@ "M/d/yy" </w:instrText>
                  </w:r>
                  <w:r>
                    <w:rPr>
                      <w:rFonts w:ascii="Calibri" w:hAnsi="Calibri"/>
                      <w:color w:val="F2F2F2" w:themeColor="background1" w:themeShade="F2"/>
                      <w:sz w:val="28"/>
                    </w:rPr>
                    <w:fldChar w:fldCharType="separate"/>
                  </w:r>
                  <w:r w:rsidR="0071594E">
                    <w:rPr>
                      <w:rFonts w:ascii="Calibri" w:hAnsi="Calibri"/>
                      <w:noProof/>
                      <w:color w:val="F2F2F2" w:themeColor="background1" w:themeShade="F2"/>
                      <w:sz w:val="28"/>
                    </w:rPr>
                    <w:t>4/7/08</w:t>
                  </w:r>
                  <w:r>
                    <w:rPr>
                      <w:rFonts w:ascii="Calibri" w:hAnsi="Calibri"/>
                      <w:color w:val="F2F2F2" w:themeColor="background1" w:themeShade="F2"/>
                      <w:sz w:val="28"/>
                    </w:rPr>
                    <w:fldChar w:fldCharType="end"/>
                  </w:r>
                </w:p>
              </w:txbxContent>
            </v:textbox>
          </v:rect>
          <w10:wrap anchorx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D6AC0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65284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F408A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DE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98459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2460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4B248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2FA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B2F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A8B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A35606"/>
    <w:multiLevelType w:val="multilevel"/>
    <w:tmpl w:val="F39069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17FF42A8"/>
    <w:multiLevelType w:val="multilevel"/>
    <w:tmpl w:val="AD20232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29B4BF4"/>
    <w:multiLevelType w:val="multilevel"/>
    <w:tmpl w:val="0AF6F85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35AD6555"/>
    <w:multiLevelType w:val="multilevel"/>
    <w:tmpl w:val="995E5AE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7283B1D"/>
    <w:multiLevelType w:val="multilevel"/>
    <w:tmpl w:val="3094E5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0B44F23"/>
    <w:multiLevelType w:val="multilevel"/>
    <w:tmpl w:val="6C0CA82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1085FF4"/>
    <w:multiLevelType w:val="multilevel"/>
    <w:tmpl w:val="F7287DD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F9D66DD"/>
    <w:multiLevelType w:val="multilevel"/>
    <w:tmpl w:val="213EB46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6A92EE7"/>
    <w:multiLevelType w:val="multilevel"/>
    <w:tmpl w:val="3DBCB3C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8B77C95"/>
    <w:multiLevelType w:val="multilevel"/>
    <w:tmpl w:val="65F603A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8D342C5"/>
    <w:multiLevelType w:val="multilevel"/>
    <w:tmpl w:val="4F2CCC4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E823EE6"/>
    <w:multiLevelType w:val="multilevel"/>
    <w:tmpl w:val="6244542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4D842A9"/>
    <w:multiLevelType w:val="multilevel"/>
    <w:tmpl w:val="1758055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C9C3E4D"/>
    <w:multiLevelType w:val="multilevel"/>
    <w:tmpl w:val="665A1F8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17"/>
  </w:num>
  <w:num w:numId="3">
    <w:abstractNumId w:val="16"/>
  </w:num>
  <w:num w:numId="4">
    <w:abstractNumId w:val="29"/>
  </w:num>
  <w:num w:numId="5">
    <w:abstractNumId w:val="11"/>
  </w:num>
  <w:num w:numId="6">
    <w:abstractNumId w:val="13"/>
  </w:num>
  <w:num w:numId="7">
    <w:abstractNumId w:val="20"/>
  </w:num>
  <w:num w:numId="8">
    <w:abstractNumId w:val="30"/>
  </w:num>
  <w:num w:numId="9">
    <w:abstractNumId w:val="23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10">
    <w:abstractNumId w:val="23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1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2">
    <w:abstractNumId w:val="21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3">
    <w:abstractNumId w:val="24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4">
    <w:abstractNumId w:val="24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5">
    <w:abstractNumId w:val="31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6">
    <w:abstractNumId w:val="31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7">
    <w:abstractNumId w:val="26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8">
    <w:abstractNumId w:val="26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9">
    <w:abstractNumId w:val="18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30">
    <w:abstractNumId w:val="18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31">
    <w:abstractNumId w:val="22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32">
    <w:abstractNumId w:val="22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attachedTemplate r:id="rId1"/>
  <w:stylePaneFormatFilter w:val="3F21"/>
  <w:defaultTabStop w:val="720"/>
  <w:drawingGridHorizontalSpacing w:val="90"/>
  <w:displayHorizontalDrawingGridEvery w:val="2"/>
  <w:characterSpacingControl w:val="doNotCompress"/>
  <w:hdrShapeDefaults>
    <o:shapedefaults v:ext="edit" spidmax="60418" style="mso-position-horizontal-relative:page;mso-position-vertical:center;mso-position-vertical-relative:top-margin-area;v-text-anchor:middle" fillcolor="#9b9b9b" stroke="f" strokecolor="none [3212]">
      <v:fill color="#9b9b9b" color2="none [2405]"/>
      <v:stroke color="none [3212]" weight="2pt" on="f"/>
      <o:colormru v:ext="edit" colors="#0f6596,#9b9b9b"/>
      <o:colormenu v:ext="edit" fillcolor="#9b9b9b"/>
    </o:shapedefaults>
    <o:shapelayout v:ext="edit">
      <o:idmap v:ext="edit" data="8"/>
      <o:regrouptable v:ext="edit">
        <o:entry new="1" old="0"/>
        <o:entry new="2" old="0"/>
      </o:regrouptable>
    </o:shapelayout>
  </w:hdrShapeDefaults>
  <w:footnotePr>
    <w:footnote w:id="0"/>
    <w:footnote w:id="1"/>
  </w:footnotePr>
  <w:endnotePr>
    <w:endnote w:id="0"/>
    <w:endnote w:id="1"/>
  </w:endnotePr>
  <w:compat/>
  <w:rsids>
    <w:rsidRoot w:val="0059757A"/>
    <w:rsid w:val="000042DF"/>
    <w:rsid w:val="000404F6"/>
    <w:rsid w:val="00057B70"/>
    <w:rsid w:val="00061A83"/>
    <w:rsid w:val="00075991"/>
    <w:rsid w:val="000A0635"/>
    <w:rsid w:val="000C07F5"/>
    <w:rsid w:val="000E33AC"/>
    <w:rsid w:val="0013113E"/>
    <w:rsid w:val="00151EF8"/>
    <w:rsid w:val="001672E3"/>
    <w:rsid w:val="00177D4F"/>
    <w:rsid w:val="001C5100"/>
    <w:rsid w:val="001D3D85"/>
    <w:rsid w:val="001F7D87"/>
    <w:rsid w:val="002136FD"/>
    <w:rsid w:val="0021768A"/>
    <w:rsid w:val="00221722"/>
    <w:rsid w:val="00250204"/>
    <w:rsid w:val="00257AD2"/>
    <w:rsid w:val="00260872"/>
    <w:rsid w:val="002761E0"/>
    <w:rsid w:val="00297DB6"/>
    <w:rsid w:val="002A1CDB"/>
    <w:rsid w:val="002A4680"/>
    <w:rsid w:val="002C3BD2"/>
    <w:rsid w:val="002C512F"/>
    <w:rsid w:val="003032FE"/>
    <w:rsid w:val="00343C44"/>
    <w:rsid w:val="00360CB9"/>
    <w:rsid w:val="00366DA4"/>
    <w:rsid w:val="003C78B1"/>
    <w:rsid w:val="003E0628"/>
    <w:rsid w:val="003F5984"/>
    <w:rsid w:val="00401D3B"/>
    <w:rsid w:val="00426B52"/>
    <w:rsid w:val="00427A0F"/>
    <w:rsid w:val="004551CD"/>
    <w:rsid w:val="00457F1F"/>
    <w:rsid w:val="0047487E"/>
    <w:rsid w:val="004A0066"/>
    <w:rsid w:val="004A1967"/>
    <w:rsid w:val="004A57ED"/>
    <w:rsid w:val="004C1052"/>
    <w:rsid w:val="004C1B23"/>
    <w:rsid w:val="004D04E9"/>
    <w:rsid w:val="004D2D0B"/>
    <w:rsid w:val="00526A97"/>
    <w:rsid w:val="00543C4E"/>
    <w:rsid w:val="00554E52"/>
    <w:rsid w:val="0056517E"/>
    <w:rsid w:val="005828A2"/>
    <w:rsid w:val="005838C3"/>
    <w:rsid w:val="00584536"/>
    <w:rsid w:val="0059757A"/>
    <w:rsid w:val="005B3C34"/>
    <w:rsid w:val="005B7DEE"/>
    <w:rsid w:val="005C76A0"/>
    <w:rsid w:val="005F5CA9"/>
    <w:rsid w:val="00613C2A"/>
    <w:rsid w:val="00627250"/>
    <w:rsid w:val="00655ADB"/>
    <w:rsid w:val="00665A8F"/>
    <w:rsid w:val="00671C89"/>
    <w:rsid w:val="00684C54"/>
    <w:rsid w:val="006B4EC6"/>
    <w:rsid w:val="006B6EA2"/>
    <w:rsid w:val="006C1134"/>
    <w:rsid w:val="006C237F"/>
    <w:rsid w:val="006D6DD4"/>
    <w:rsid w:val="0071594E"/>
    <w:rsid w:val="00740C4A"/>
    <w:rsid w:val="00772CBA"/>
    <w:rsid w:val="007738B0"/>
    <w:rsid w:val="00797384"/>
    <w:rsid w:val="007A6BBB"/>
    <w:rsid w:val="007B329D"/>
    <w:rsid w:val="007B4D49"/>
    <w:rsid w:val="007C0838"/>
    <w:rsid w:val="007C28B9"/>
    <w:rsid w:val="007C7E46"/>
    <w:rsid w:val="007D1422"/>
    <w:rsid w:val="007D4570"/>
    <w:rsid w:val="00801C32"/>
    <w:rsid w:val="00812B47"/>
    <w:rsid w:val="00813BF6"/>
    <w:rsid w:val="008247B8"/>
    <w:rsid w:val="00854BE1"/>
    <w:rsid w:val="0086676B"/>
    <w:rsid w:val="008873FA"/>
    <w:rsid w:val="00897412"/>
    <w:rsid w:val="008C502E"/>
    <w:rsid w:val="008D507B"/>
    <w:rsid w:val="008F0DDB"/>
    <w:rsid w:val="009127A1"/>
    <w:rsid w:val="009276DC"/>
    <w:rsid w:val="00941B72"/>
    <w:rsid w:val="00953C09"/>
    <w:rsid w:val="00973E2F"/>
    <w:rsid w:val="009B602A"/>
    <w:rsid w:val="009B7409"/>
    <w:rsid w:val="00A070CC"/>
    <w:rsid w:val="00A43E2C"/>
    <w:rsid w:val="00AB103F"/>
    <w:rsid w:val="00AC49FE"/>
    <w:rsid w:val="00AC7DB3"/>
    <w:rsid w:val="00AF243D"/>
    <w:rsid w:val="00AF402F"/>
    <w:rsid w:val="00B007A7"/>
    <w:rsid w:val="00B02125"/>
    <w:rsid w:val="00B05D67"/>
    <w:rsid w:val="00B0608A"/>
    <w:rsid w:val="00B14927"/>
    <w:rsid w:val="00B204EE"/>
    <w:rsid w:val="00B208E4"/>
    <w:rsid w:val="00B439CE"/>
    <w:rsid w:val="00B46EA4"/>
    <w:rsid w:val="00B77DA9"/>
    <w:rsid w:val="00B86CA8"/>
    <w:rsid w:val="00B945DE"/>
    <w:rsid w:val="00BA4118"/>
    <w:rsid w:val="00BB4EDF"/>
    <w:rsid w:val="00BE4280"/>
    <w:rsid w:val="00BF56B6"/>
    <w:rsid w:val="00C05587"/>
    <w:rsid w:val="00C15276"/>
    <w:rsid w:val="00C27DE8"/>
    <w:rsid w:val="00C36C00"/>
    <w:rsid w:val="00C3790F"/>
    <w:rsid w:val="00C47174"/>
    <w:rsid w:val="00C5657F"/>
    <w:rsid w:val="00C56E90"/>
    <w:rsid w:val="00CA4814"/>
    <w:rsid w:val="00CA52EE"/>
    <w:rsid w:val="00CA69B0"/>
    <w:rsid w:val="00CA6D67"/>
    <w:rsid w:val="00CB1DD0"/>
    <w:rsid w:val="00CD00EB"/>
    <w:rsid w:val="00D03423"/>
    <w:rsid w:val="00D142BC"/>
    <w:rsid w:val="00D17075"/>
    <w:rsid w:val="00D90021"/>
    <w:rsid w:val="00DE5A81"/>
    <w:rsid w:val="00DE75D5"/>
    <w:rsid w:val="00DF75F7"/>
    <w:rsid w:val="00E11AC0"/>
    <w:rsid w:val="00EA41A2"/>
    <w:rsid w:val="00EC65F7"/>
    <w:rsid w:val="00F36246"/>
    <w:rsid w:val="00F47C4F"/>
    <w:rsid w:val="00F50A15"/>
    <w:rsid w:val="00F53638"/>
    <w:rsid w:val="00F54225"/>
    <w:rsid w:val="00F876E6"/>
    <w:rsid w:val="00FA251D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style="mso-position-horizontal-relative:page;mso-position-vertical:center;mso-position-vertical-relative:top-margin-area;v-text-anchor:middle" fillcolor="#9b9b9b" stroke="f" strokecolor="none [3212]">
      <v:fill color="#9b9b9b" color2="none [2405]"/>
      <v:stroke color="none [3212]" weight="2pt" on="f"/>
      <o:colormru v:ext="edit" colors="#0f6596,#9b9b9b"/>
      <o:colormenu v:ext="edit" fillcolor="#9b9b9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4118"/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BA411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BA411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5838C3"/>
    <w:pPr>
      <w:spacing w:before="360"/>
      <w:jc w:val="center"/>
    </w:pPr>
    <w:rPr>
      <w:rFonts w:ascii="Calibri" w:hAnsi="Calibri"/>
      <w:b/>
      <w:sz w:val="28"/>
    </w:rPr>
  </w:style>
  <w:style w:type="paragraph" w:customStyle="1" w:styleId="AxureHeading1">
    <w:name w:val="AxureHeading1"/>
    <w:basedOn w:val="Normal"/>
    <w:rsid w:val="005838C3"/>
    <w:pPr>
      <w:numPr>
        <w:numId w:val="4"/>
      </w:numPr>
      <w:spacing w:before="360"/>
    </w:pPr>
    <w:rPr>
      <w:rFonts w:ascii="Calibri" w:hAnsi="Calibri"/>
      <w:b/>
      <w:sz w:val="28"/>
    </w:rPr>
  </w:style>
  <w:style w:type="paragraph" w:customStyle="1" w:styleId="AxureHeading2">
    <w:name w:val="AxureHeading2"/>
    <w:basedOn w:val="Normal"/>
    <w:rsid w:val="0071594E"/>
    <w:pPr>
      <w:numPr>
        <w:ilvl w:val="1"/>
        <w:numId w:val="4"/>
      </w:numPr>
      <w:spacing w:before="360" w:after="240"/>
    </w:pPr>
    <w:rPr>
      <w:rFonts w:ascii="Calibri" w:hAnsi="Calibri"/>
      <w:b/>
      <w:sz w:val="24"/>
    </w:rPr>
  </w:style>
  <w:style w:type="paragraph" w:customStyle="1" w:styleId="AxureHeading3">
    <w:name w:val="AxureHeading3"/>
    <w:basedOn w:val="Normal"/>
    <w:rsid w:val="0071594E"/>
    <w:pPr>
      <w:numPr>
        <w:ilvl w:val="2"/>
        <w:numId w:val="4"/>
      </w:numPr>
      <w:spacing w:before="360" w:after="240"/>
    </w:pPr>
    <w:rPr>
      <w:rFonts w:ascii="Calibri" w:hAnsi="Calibri"/>
      <w:b/>
      <w:sz w:val="22"/>
    </w:rPr>
  </w:style>
  <w:style w:type="paragraph" w:customStyle="1" w:styleId="AxureHeading4">
    <w:name w:val="AxureHeading4"/>
    <w:basedOn w:val="Normal"/>
    <w:rsid w:val="00DE5A81"/>
    <w:pPr>
      <w:numPr>
        <w:ilvl w:val="3"/>
        <w:numId w:val="4"/>
      </w:numPr>
      <w:spacing w:before="360"/>
    </w:pPr>
    <w:rPr>
      <w:rFonts w:ascii="Calibri" w:hAnsi="Calibri"/>
      <w:b/>
      <w:sz w:val="20"/>
    </w:rPr>
  </w:style>
  <w:style w:type="paragraph" w:customStyle="1" w:styleId="AxureTableHeaderText">
    <w:name w:val="AxureTableHeaderText"/>
    <w:basedOn w:val="Normal"/>
    <w:rsid w:val="00343C44"/>
    <w:pPr>
      <w:spacing w:before="60" w:after="60"/>
    </w:pPr>
    <w:rPr>
      <w:b/>
      <w:color w:val="FFFFFF" w:themeColor="background1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EA41A2"/>
    <w:pPr>
      <w:spacing w:before="360"/>
    </w:pPr>
    <w:rPr>
      <w:rFonts w:ascii="Calibri" w:hAnsi="Calibri"/>
      <w:b/>
      <w:sz w:val="20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457F1F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cantSplit w:val="off"/>
        <w:tblHeader/>
      </w:trPr>
      <w:tcPr>
        <w:shd w:val="clear" w:color="auto" w:fill="0F6596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rsid w:val="005838C3"/>
    <w:pPr>
      <w:tabs>
        <w:tab w:val="center" w:pos="4680"/>
        <w:tab w:val="right" w:pos="9360"/>
      </w:tabs>
    </w:pPr>
    <w:rPr>
      <w:rFonts w:ascii="Calibri" w:hAnsi="Calibri"/>
      <w:color w:val="F2F2F2" w:themeColor="background1" w:themeShade="F2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5838C3"/>
    <w:rPr>
      <w:rFonts w:ascii="Calibri" w:hAnsi="Calibri" w:cs="Arial"/>
      <w:color w:val="F2F2F2" w:themeColor="background1" w:themeShade="F2"/>
      <w:sz w:val="28"/>
      <w:szCs w:val="24"/>
    </w:rPr>
  </w:style>
  <w:style w:type="paragraph" w:styleId="Footer">
    <w:name w:val="footer"/>
    <w:basedOn w:val="Normal"/>
    <w:link w:val="FooterChar"/>
    <w:uiPriority w:val="99"/>
    <w:rsid w:val="00EA41A2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EA41A2"/>
    <w:rPr>
      <w:rFonts w:ascii="Calibri" w:hAnsi="Calibri" w:cs="Arial"/>
      <w:sz w:val="18"/>
      <w:szCs w:val="24"/>
    </w:rPr>
  </w:style>
  <w:style w:type="paragraph" w:styleId="NoSpacing">
    <w:name w:val="No Spacing"/>
    <w:link w:val="NoSpacingChar"/>
    <w:uiPriority w:val="1"/>
    <w:qFormat/>
    <w:rsid w:val="00FA251D"/>
    <w:pPr>
      <w:jc w:val="center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A251D"/>
    <w:rPr>
      <w:rFonts w:asciiTheme="minorHAnsi" w:eastAsiaTheme="minorEastAsia" w:hAnsiTheme="minorHAnsi" w:cstheme="minorBidi"/>
      <w:sz w:val="22"/>
      <w:szCs w:val="22"/>
    </w:rPr>
  </w:style>
  <w:style w:type="paragraph" w:customStyle="1" w:styleId="StyleNoSpacingLatinHeadings18pt">
    <w:name w:val="Style No Spacing + (Latin) +Headings 18 pt"/>
    <w:basedOn w:val="NoSpacing"/>
    <w:rsid w:val="00DF75F7"/>
    <w:rPr>
      <w:rFonts w:asciiTheme="majorHAnsi" w:hAnsiTheme="majorHAnsi"/>
      <w:sz w:val="36"/>
    </w:rPr>
  </w:style>
  <w:style w:type="paragraph" w:customStyle="1" w:styleId="StyleAxureTableHeaderText">
    <w:name w:val="Style AxureTableHeaderText +"/>
    <w:basedOn w:val="AxureTableHeaderText"/>
    <w:rsid w:val="00343C44"/>
    <w:rPr>
      <w:bCs/>
    </w:rPr>
  </w:style>
  <w:style w:type="paragraph" w:customStyle="1" w:styleId="StyleAxureTableHeaderText1">
    <w:name w:val="Style AxureTableHeaderText +1"/>
    <w:basedOn w:val="AxureTableHeaderText"/>
    <w:rsid w:val="00343C44"/>
    <w:rPr>
      <w:bCs/>
    </w:rPr>
  </w:style>
  <w:style w:type="paragraph" w:customStyle="1" w:styleId="StyleNoSpacing100ptAccent1">
    <w:name w:val="Style No Spacing + 100 pt Accent 1"/>
    <w:basedOn w:val="NoSpacing"/>
    <w:rsid w:val="00C27DE8"/>
    <w:rPr>
      <w:color w:val="0F6596"/>
      <w:sz w:val="100"/>
    </w:rPr>
  </w:style>
  <w:style w:type="paragraph" w:customStyle="1" w:styleId="StyleNoSpacingLatinHeadings36pt">
    <w:name w:val="Style No Spacing + (Latin) +Headings 36 pt"/>
    <w:basedOn w:val="NoSpacing"/>
    <w:rsid w:val="00C27DE8"/>
    <w:rPr>
      <w:rFonts w:asciiTheme="majorHAnsi" w:hAnsiTheme="majorHAnsi"/>
      <w:b/>
      <w:sz w:val="96"/>
    </w:rPr>
  </w:style>
  <w:style w:type="character" w:customStyle="1" w:styleId="Heading4Char">
    <w:name w:val="Heading 4 Char"/>
    <w:basedOn w:val="DefaultParagraphFont"/>
    <w:link w:val="Heading4"/>
    <w:rsid w:val="00BA4118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BA4118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6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Axure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11</cp:revision>
  <cp:lastPrinted>2007-09-21T21:36:00Z</cp:lastPrinted>
  <dcterms:created xsi:type="dcterms:W3CDTF">2007-09-24T21:10:00Z</dcterms:created>
  <dcterms:modified xsi:type="dcterms:W3CDTF">2008-04-08T01:25:00Z</dcterms:modified>
</cp:coreProperties>
</file>